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630A7" w14:textId="77777777" w:rsidR="00AF577C" w:rsidRDefault="00E45807" w:rsidP="00E45807">
      <w:pPr>
        <w:pStyle w:val="Heading1"/>
      </w:pPr>
      <w:r w:rsidRPr="00E45807">
        <w:t>Overview</w:t>
      </w:r>
    </w:p>
    <w:p w14:paraId="12255707" w14:textId="6AF354C4" w:rsidR="00E45807" w:rsidRDefault="00CE55E3" w:rsidP="00E45807">
      <w:r>
        <w:t>Ivanti Secure Access</w:t>
      </w:r>
      <w:r w:rsidR="00ED252E" w:rsidRPr="00ED252E">
        <w:rPr>
          <w:vertAlign w:val="superscript"/>
        </w:rPr>
        <w:t>®</w:t>
      </w:r>
      <w:r w:rsidR="00D47C83">
        <w:t xml:space="preserve"> is the VPN access application for Gainwell Technologies. The instructions below outline</w:t>
      </w:r>
      <w:r w:rsidR="00ED252E">
        <w:t>:</w:t>
      </w:r>
    </w:p>
    <w:p w14:paraId="69C43758" w14:textId="57EFE858" w:rsidR="00D47C83" w:rsidRDefault="00000000" w:rsidP="00D47C83">
      <w:pPr>
        <w:pStyle w:val="ListParagraph"/>
        <w:numPr>
          <w:ilvl w:val="0"/>
          <w:numId w:val="1"/>
        </w:numPr>
      </w:pPr>
      <w:hyperlink w:anchor="_Installing_Ivanti_Secure" w:history="1">
        <w:r w:rsidR="00D47C83" w:rsidRPr="00D47C83">
          <w:rPr>
            <w:rStyle w:val="Hyperlink"/>
          </w:rPr>
          <w:t>Installing Ivanti Secure Access Client via the Company Portal, and</w:t>
        </w:r>
      </w:hyperlink>
    </w:p>
    <w:p w14:paraId="3A375E06" w14:textId="3B80DAFC" w:rsidR="00D47C83" w:rsidRDefault="00000000" w:rsidP="00D47C83">
      <w:pPr>
        <w:pStyle w:val="ListParagraph"/>
        <w:numPr>
          <w:ilvl w:val="0"/>
          <w:numId w:val="1"/>
        </w:numPr>
      </w:pPr>
      <w:hyperlink w:anchor="_Connecting_to_Gainwell" w:history="1">
        <w:r w:rsidR="00D47C83" w:rsidRPr="00D47C83">
          <w:rPr>
            <w:rStyle w:val="Hyperlink"/>
          </w:rPr>
          <w:t>Connecting to Gainwell VPN with GWT Pulse—Secure Connect.</w:t>
        </w:r>
      </w:hyperlink>
    </w:p>
    <w:p w14:paraId="367CB96F" w14:textId="00AB4630" w:rsidR="00E45807" w:rsidRDefault="00CE55E3" w:rsidP="00E45807">
      <w:pPr>
        <w:pStyle w:val="Heading1"/>
      </w:pPr>
      <w:bookmarkStart w:id="0" w:name="_Installing_Ivanti_Secure"/>
      <w:bookmarkEnd w:id="0"/>
      <w:r>
        <w:t>Installing Ivanti Secure Access Client</w:t>
      </w:r>
    </w:p>
    <w:tbl>
      <w:tblPr>
        <w:tblStyle w:val="TableGrid"/>
        <w:tblW w:w="11155" w:type="dxa"/>
        <w:tblLayout w:type="fixed"/>
        <w:tblCellMar>
          <w:top w:w="29" w:type="dxa"/>
          <w:bottom w:w="29" w:type="dxa"/>
        </w:tblCellMar>
        <w:tblLook w:val="04A0" w:firstRow="1" w:lastRow="0" w:firstColumn="1" w:lastColumn="0" w:noHBand="0" w:noVBand="1"/>
      </w:tblPr>
      <w:tblGrid>
        <w:gridCol w:w="669"/>
        <w:gridCol w:w="3460"/>
        <w:gridCol w:w="7026"/>
      </w:tblGrid>
      <w:tr w:rsidR="00CE55E3" w:rsidRPr="00974C0A" w14:paraId="0278D262" w14:textId="77777777" w:rsidTr="00ED252E">
        <w:tc>
          <w:tcPr>
            <w:tcW w:w="669" w:type="dxa"/>
          </w:tcPr>
          <w:p w14:paraId="69E29FC7" w14:textId="77777777" w:rsidR="00E45807" w:rsidRPr="00974C0A" w:rsidRDefault="00E45807" w:rsidP="008073AD">
            <w:r w:rsidRPr="00974C0A">
              <w:t>Step</w:t>
            </w:r>
          </w:p>
        </w:tc>
        <w:tc>
          <w:tcPr>
            <w:tcW w:w="3460" w:type="dxa"/>
          </w:tcPr>
          <w:p w14:paraId="361887EF" w14:textId="77777777" w:rsidR="00E45807" w:rsidRPr="00974C0A" w:rsidRDefault="00E45807" w:rsidP="008073AD">
            <w:r w:rsidRPr="00974C0A">
              <w:t>Instructions</w:t>
            </w:r>
          </w:p>
        </w:tc>
        <w:tc>
          <w:tcPr>
            <w:tcW w:w="7026" w:type="dxa"/>
          </w:tcPr>
          <w:p w14:paraId="6623B237" w14:textId="1935B633" w:rsidR="00E45807" w:rsidRPr="00974C0A" w:rsidRDefault="00E45807" w:rsidP="008073AD">
            <w:r w:rsidRPr="00974C0A">
              <w:t>Example</w:t>
            </w:r>
            <w:r>
              <w:t xml:space="preserve"> or Screen</w:t>
            </w:r>
            <w:r w:rsidR="00E86C06">
              <w:t>s</w:t>
            </w:r>
            <w:r>
              <w:t>hot</w:t>
            </w:r>
          </w:p>
        </w:tc>
      </w:tr>
      <w:tr w:rsidR="00CE55E3" w:rsidRPr="00974C0A" w14:paraId="4A754DDC" w14:textId="77777777" w:rsidTr="00ED252E">
        <w:tc>
          <w:tcPr>
            <w:tcW w:w="669" w:type="dxa"/>
          </w:tcPr>
          <w:p w14:paraId="702BAA61" w14:textId="77777777" w:rsidR="00E45807" w:rsidRPr="00974C0A" w:rsidRDefault="00E45807" w:rsidP="008073AD">
            <w:pPr>
              <w:jc w:val="center"/>
            </w:pPr>
            <w:r w:rsidRPr="00974C0A">
              <w:t>1</w:t>
            </w:r>
          </w:p>
        </w:tc>
        <w:tc>
          <w:tcPr>
            <w:tcW w:w="3460" w:type="dxa"/>
          </w:tcPr>
          <w:p w14:paraId="56342E98" w14:textId="796630F3" w:rsidR="00E45807" w:rsidRPr="00974C0A" w:rsidRDefault="00E86C06" w:rsidP="008073AD">
            <w:r>
              <w:t xml:space="preserve">Select and Launch the Company Portal from the Start Menu. </w:t>
            </w:r>
          </w:p>
        </w:tc>
        <w:tc>
          <w:tcPr>
            <w:tcW w:w="7026" w:type="dxa"/>
          </w:tcPr>
          <w:p w14:paraId="2AEC6898" w14:textId="6A6CDC38" w:rsidR="00E45807" w:rsidRPr="00974C0A" w:rsidRDefault="00E86C06" w:rsidP="008073AD">
            <w:r w:rsidRPr="00EF6B19">
              <w:rPr>
                <w:noProof/>
              </w:rPr>
              <w:drawing>
                <wp:inline distT="0" distB="0" distL="0" distR="0" wp14:anchorId="6D492FBA" wp14:editId="631CE0AB">
                  <wp:extent cx="2407920" cy="272434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9057" cy="27256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55E3" w:rsidRPr="00974C0A" w14:paraId="52C2B9FF" w14:textId="77777777" w:rsidTr="00ED252E">
        <w:tc>
          <w:tcPr>
            <w:tcW w:w="669" w:type="dxa"/>
          </w:tcPr>
          <w:p w14:paraId="1138C512" w14:textId="77777777" w:rsidR="00E45807" w:rsidRPr="00974C0A" w:rsidRDefault="00E45807" w:rsidP="008073AD">
            <w:pPr>
              <w:jc w:val="center"/>
            </w:pPr>
            <w:r w:rsidRPr="00974C0A">
              <w:t>2</w:t>
            </w:r>
          </w:p>
        </w:tc>
        <w:tc>
          <w:tcPr>
            <w:tcW w:w="3460" w:type="dxa"/>
          </w:tcPr>
          <w:p w14:paraId="6A6CD3C7" w14:textId="77777777" w:rsidR="00CE55E3" w:rsidRPr="008073AD" w:rsidRDefault="00706A01" w:rsidP="008073AD">
            <w:r w:rsidRPr="008073AD">
              <w:t xml:space="preserve">Click </w:t>
            </w:r>
            <w:r w:rsidRPr="008073AD">
              <w:rPr>
                <w:b/>
                <w:bCs/>
              </w:rPr>
              <w:t>Ivanti Secure Access Client</w:t>
            </w:r>
            <w:r w:rsidRPr="008073AD">
              <w:t xml:space="preserve">. </w:t>
            </w:r>
          </w:p>
          <w:p w14:paraId="278357CA" w14:textId="77777777" w:rsidR="00CE55E3" w:rsidRPr="008073AD" w:rsidRDefault="00CE55E3" w:rsidP="008073AD"/>
          <w:p w14:paraId="49ECF657" w14:textId="6C056F15" w:rsidR="00E45807" w:rsidRPr="00706A01" w:rsidRDefault="00706A01" w:rsidP="008073AD">
            <w:r w:rsidRPr="00706A01">
              <w:t xml:space="preserve">Do </w:t>
            </w:r>
            <w:r w:rsidRPr="00706A01">
              <w:rPr>
                <w:b/>
                <w:bCs/>
              </w:rPr>
              <w:t>not</w:t>
            </w:r>
            <w:r w:rsidRPr="00706A01">
              <w:t xml:space="preserve"> select Pulse Se</w:t>
            </w:r>
            <w:r>
              <w:t>cure 9.1.15821</w:t>
            </w:r>
          </w:p>
        </w:tc>
        <w:tc>
          <w:tcPr>
            <w:tcW w:w="7026" w:type="dxa"/>
          </w:tcPr>
          <w:p w14:paraId="22B3474A" w14:textId="2F203B0C" w:rsidR="00E45807" w:rsidRPr="00974C0A" w:rsidRDefault="00706A01" w:rsidP="008073AD">
            <w:r w:rsidRPr="007C157A">
              <w:rPr>
                <w:noProof/>
              </w:rPr>
              <w:drawing>
                <wp:inline distT="0" distB="0" distL="0" distR="0" wp14:anchorId="2CDF1C18" wp14:editId="06459AAA">
                  <wp:extent cx="1286054" cy="2295845"/>
                  <wp:effectExtent l="0" t="0" r="9525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6054" cy="2295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CE55E3" w:rsidRPr="008C6145">
              <w:t xml:space="preserve"> </w:t>
            </w:r>
            <w:r w:rsidRPr="008C6145">
              <w:rPr>
                <w:noProof/>
              </w:rPr>
              <w:drawing>
                <wp:inline distT="0" distB="0" distL="0" distR="0" wp14:anchorId="7D7FA578" wp14:editId="24FBF112">
                  <wp:extent cx="1257475" cy="232442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75" cy="2324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55E3" w:rsidRPr="00974C0A" w14:paraId="608B775D" w14:textId="77777777" w:rsidTr="00ED252E">
        <w:tc>
          <w:tcPr>
            <w:tcW w:w="669" w:type="dxa"/>
          </w:tcPr>
          <w:p w14:paraId="3CC35E0E" w14:textId="37DC272C" w:rsidR="00706A01" w:rsidRPr="00974C0A" w:rsidRDefault="00706A01" w:rsidP="008073AD">
            <w:pPr>
              <w:jc w:val="center"/>
            </w:pPr>
            <w:r>
              <w:t>4</w:t>
            </w:r>
          </w:p>
        </w:tc>
        <w:tc>
          <w:tcPr>
            <w:tcW w:w="3460" w:type="dxa"/>
          </w:tcPr>
          <w:p w14:paraId="393016DC" w14:textId="77777777" w:rsidR="00706A01" w:rsidRPr="008073AD" w:rsidRDefault="00706A01" w:rsidP="008073AD">
            <w:r w:rsidRPr="008073AD">
              <w:t xml:space="preserve">Click </w:t>
            </w:r>
            <w:r w:rsidRPr="008073AD">
              <w:rPr>
                <w:b/>
                <w:bCs/>
              </w:rPr>
              <w:t>Install</w:t>
            </w:r>
          </w:p>
          <w:p w14:paraId="183EC43D" w14:textId="77777777" w:rsidR="00CE55E3" w:rsidRPr="008073AD" w:rsidRDefault="00CE55E3" w:rsidP="008073AD"/>
          <w:p w14:paraId="4F4757DD" w14:textId="77777777" w:rsidR="00CE55E3" w:rsidRPr="008073AD" w:rsidRDefault="00CE55E3" w:rsidP="008073AD"/>
          <w:p w14:paraId="2328E966" w14:textId="77777777" w:rsidR="00CE55E3" w:rsidRPr="008073AD" w:rsidRDefault="00CE55E3" w:rsidP="008073AD"/>
          <w:p w14:paraId="45920524" w14:textId="77777777" w:rsidR="00CE55E3" w:rsidRPr="008073AD" w:rsidRDefault="00CE55E3" w:rsidP="008073AD"/>
          <w:p w14:paraId="503E6651" w14:textId="77777777" w:rsidR="00CE55E3" w:rsidRPr="008073AD" w:rsidRDefault="00CE55E3" w:rsidP="008073AD"/>
          <w:p w14:paraId="54AEC541" w14:textId="77777777" w:rsidR="00CE55E3" w:rsidRPr="008073AD" w:rsidRDefault="00CE55E3" w:rsidP="008073AD"/>
          <w:p w14:paraId="4D9D2DD8" w14:textId="77777777" w:rsidR="00CE55E3" w:rsidRPr="008073AD" w:rsidRDefault="00CE55E3" w:rsidP="008073AD"/>
          <w:p w14:paraId="40B07BC4" w14:textId="77777777" w:rsidR="00CE55E3" w:rsidRPr="008073AD" w:rsidRDefault="00CE55E3" w:rsidP="008073AD"/>
          <w:p w14:paraId="2DFC1C13" w14:textId="15F506BC" w:rsidR="00CE55E3" w:rsidRPr="00CE55E3" w:rsidRDefault="00CE55E3" w:rsidP="008073AD">
            <w:r w:rsidRPr="00CE55E3">
              <w:t xml:space="preserve">A status bar will </w:t>
            </w:r>
            <w:r>
              <w:t>appear when the installation begins.</w:t>
            </w:r>
          </w:p>
        </w:tc>
        <w:tc>
          <w:tcPr>
            <w:tcW w:w="7026" w:type="dxa"/>
          </w:tcPr>
          <w:p w14:paraId="0FA0AA9B" w14:textId="4BFCBAE3" w:rsidR="00706A01" w:rsidRDefault="00CE55E3" w:rsidP="008073AD">
            <w:r>
              <w:rPr>
                <w:noProof/>
              </w:rPr>
              <w:lastRenderedPageBreak/>
              <w:drawing>
                <wp:inline distT="0" distB="0" distL="0" distR="0" wp14:anchorId="399A78D9" wp14:editId="0CD45BBF">
                  <wp:extent cx="4572000" cy="1063370"/>
                  <wp:effectExtent l="0" t="0" r="0" b="381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1063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1E72AF" w14:textId="77777777" w:rsidR="00CE55E3" w:rsidRDefault="00CE55E3" w:rsidP="008073AD"/>
          <w:p w14:paraId="3BCDC857" w14:textId="291BB117" w:rsidR="00CE55E3" w:rsidRPr="007C157A" w:rsidRDefault="00CE55E3" w:rsidP="008073AD">
            <w:r>
              <w:rPr>
                <w:noProof/>
              </w:rPr>
              <w:drawing>
                <wp:inline distT="0" distB="0" distL="0" distR="0" wp14:anchorId="26659A8C" wp14:editId="78FEFC07">
                  <wp:extent cx="4572000" cy="1596043"/>
                  <wp:effectExtent l="0" t="0" r="0" b="444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15960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55E3" w:rsidRPr="00974C0A" w14:paraId="36594596" w14:textId="77777777" w:rsidTr="00ED252E">
        <w:tc>
          <w:tcPr>
            <w:tcW w:w="669" w:type="dxa"/>
          </w:tcPr>
          <w:p w14:paraId="250B9D94" w14:textId="19CF6BA1" w:rsidR="00CE55E3" w:rsidRDefault="00CE55E3" w:rsidP="008073AD">
            <w:pPr>
              <w:jc w:val="center"/>
            </w:pPr>
            <w:r>
              <w:lastRenderedPageBreak/>
              <w:t>5</w:t>
            </w:r>
          </w:p>
        </w:tc>
        <w:tc>
          <w:tcPr>
            <w:tcW w:w="3460" w:type="dxa"/>
          </w:tcPr>
          <w:p w14:paraId="49A90C7C" w14:textId="0C0DFE99" w:rsidR="00CE55E3" w:rsidRPr="00CE55E3" w:rsidRDefault="00CE55E3" w:rsidP="008073AD">
            <w:r w:rsidRPr="00CE55E3">
              <w:t>A pop-up will c</w:t>
            </w:r>
            <w:r>
              <w:t>onfirm that</w:t>
            </w:r>
            <w:r w:rsidRPr="00CE55E3">
              <w:t xml:space="preserve"> Ivanti Secure Access Client has been successfully installed. Click the “</w:t>
            </w:r>
            <w:r w:rsidRPr="00CE55E3">
              <w:rPr>
                <w:b/>
                <w:bCs/>
              </w:rPr>
              <w:t>X</w:t>
            </w:r>
            <w:r w:rsidRPr="00CE55E3">
              <w:t>” to dismiss the notice.</w:t>
            </w:r>
          </w:p>
        </w:tc>
        <w:tc>
          <w:tcPr>
            <w:tcW w:w="7026" w:type="dxa"/>
          </w:tcPr>
          <w:p w14:paraId="7550C317" w14:textId="0F21F6FA" w:rsidR="00CE55E3" w:rsidRDefault="00CE55E3" w:rsidP="008073A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50C7BDC" wp14:editId="10AAC221">
                  <wp:extent cx="3299460" cy="118872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/>
                          <a:srcRect l="2083" t="6417" r="7709" b="10159"/>
                          <a:stretch/>
                        </pic:blipFill>
                        <pic:spPr bwMode="auto">
                          <a:xfrm>
                            <a:off x="0" y="0"/>
                            <a:ext cx="3299747" cy="11888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665CDB" w14:textId="124607C1" w:rsidR="00E45807" w:rsidRDefault="00E45807" w:rsidP="00E45807"/>
    <w:p w14:paraId="23A432AF" w14:textId="0E22BC86" w:rsidR="00D47C83" w:rsidRDefault="00D47C83" w:rsidP="00D47C83">
      <w:pPr>
        <w:pStyle w:val="Heading1"/>
      </w:pPr>
      <w:bookmarkStart w:id="1" w:name="_Connecting_to_Gainwell"/>
      <w:bookmarkEnd w:id="1"/>
      <w:r>
        <w:t>Connecting to GWT Pulse—Secure Connect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9"/>
        <w:gridCol w:w="2315"/>
        <w:gridCol w:w="7536"/>
      </w:tblGrid>
      <w:tr w:rsidR="00D47C83" w:rsidRPr="00974C0A" w14:paraId="1F659AD3" w14:textId="77777777" w:rsidTr="00ED252E">
        <w:tc>
          <w:tcPr>
            <w:tcW w:w="669" w:type="dxa"/>
          </w:tcPr>
          <w:p w14:paraId="0BDB419A" w14:textId="77777777" w:rsidR="00D47C83" w:rsidRPr="00974C0A" w:rsidRDefault="00D47C83" w:rsidP="008073AD">
            <w:r w:rsidRPr="00974C0A">
              <w:t>Step</w:t>
            </w:r>
          </w:p>
        </w:tc>
        <w:tc>
          <w:tcPr>
            <w:tcW w:w="2315" w:type="dxa"/>
          </w:tcPr>
          <w:p w14:paraId="75706937" w14:textId="77777777" w:rsidR="00D47C83" w:rsidRPr="00974C0A" w:rsidRDefault="00D47C83" w:rsidP="008073AD">
            <w:r w:rsidRPr="00974C0A">
              <w:t>Instructions</w:t>
            </w:r>
          </w:p>
        </w:tc>
        <w:tc>
          <w:tcPr>
            <w:tcW w:w="6366" w:type="dxa"/>
          </w:tcPr>
          <w:p w14:paraId="74814CA0" w14:textId="53C5E394" w:rsidR="00D47C83" w:rsidRPr="00974C0A" w:rsidRDefault="00D47C83" w:rsidP="008073AD">
            <w:r w:rsidRPr="00974C0A">
              <w:t>Example</w:t>
            </w:r>
            <w:r>
              <w:t xml:space="preserve"> or </w:t>
            </w:r>
            <w:proofErr w:type="spellStart"/>
            <w:r w:rsidR="00ED252E">
              <w:t>ScreenShot</w:t>
            </w:r>
            <w:proofErr w:type="spellEnd"/>
          </w:p>
        </w:tc>
      </w:tr>
      <w:tr w:rsidR="00D47C83" w:rsidRPr="00974C0A" w14:paraId="073E9F9F" w14:textId="77777777" w:rsidTr="00ED252E">
        <w:tc>
          <w:tcPr>
            <w:tcW w:w="669" w:type="dxa"/>
          </w:tcPr>
          <w:p w14:paraId="17F15E81" w14:textId="77777777" w:rsidR="00D47C83" w:rsidRPr="00974C0A" w:rsidRDefault="00D47C83" w:rsidP="008073AD">
            <w:pPr>
              <w:jc w:val="center"/>
            </w:pPr>
            <w:r w:rsidRPr="00974C0A">
              <w:t>1</w:t>
            </w:r>
          </w:p>
        </w:tc>
        <w:tc>
          <w:tcPr>
            <w:tcW w:w="2315" w:type="dxa"/>
          </w:tcPr>
          <w:p w14:paraId="21C34A24" w14:textId="66C23E31" w:rsidR="00D47C83" w:rsidRPr="00974C0A" w:rsidRDefault="00D47C83" w:rsidP="008073AD">
            <w:r>
              <w:t xml:space="preserve">Launch </w:t>
            </w:r>
            <w:r w:rsidRPr="00D47C83">
              <w:rPr>
                <w:b/>
                <w:bCs/>
              </w:rPr>
              <w:t>Ivanti Secure Access Client</w:t>
            </w:r>
            <w:r>
              <w:t xml:space="preserve"> from your Start Menu.</w:t>
            </w:r>
          </w:p>
        </w:tc>
        <w:tc>
          <w:tcPr>
            <w:tcW w:w="6366" w:type="dxa"/>
          </w:tcPr>
          <w:p w14:paraId="5C00014C" w14:textId="2B867A13" w:rsidR="00D47C83" w:rsidRPr="00974C0A" w:rsidRDefault="00D47C83" w:rsidP="008073AD">
            <w:r>
              <w:rPr>
                <w:noProof/>
              </w:rPr>
              <w:drawing>
                <wp:inline distT="0" distB="0" distL="0" distR="0" wp14:anchorId="61060856" wp14:editId="4C12C0D0">
                  <wp:extent cx="2523390" cy="1935480"/>
                  <wp:effectExtent l="0" t="0" r="0" b="762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6177" cy="19376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7C83" w:rsidRPr="00974C0A" w14:paraId="53CEB81F" w14:textId="77777777" w:rsidTr="00ED252E">
        <w:tc>
          <w:tcPr>
            <w:tcW w:w="669" w:type="dxa"/>
          </w:tcPr>
          <w:p w14:paraId="087E5688" w14:textId="77777777" w:rsidR="00D47C83" w:rsidRPr="00974C0A" w:rsidRDefault="00D47C83" w:rsidP="008073AD">
            <w:pPr>
              <w:jc w:val="center"/>
            </w:pPr>
            <w:r w:rsidRPr="00974C0A">
              <w:lastRenderedPageBreak/>
              <w:t>2</w:t>
            </w:r>
          </w:p>
        </w:tc>
        <w:tc>
          <w:tcPr>
            <w:tcW w:w="2315" w:type="dxa"/>
          </w:tcPr>
          <w:p w14:paraId="71CA429F" w14:textId="77777777" w:rsidR="00D47C83" w:rsidRPr="00974C0A" w:rsidRDefault="00D47C83" w:rsidP="008073AD">
            <w:r>
              <w:t>C</w:t>
            </w:r>
            <w:r w:rsidRPr="00595FD6">
              <w:t>lick the ‘</w:t>
            </w:r>
            <w:r w:rsidRPr="00350291">
              <w:rPr>
                <w:b/>
                <w:bCs/>
              </w:rPr>
              <w:t>Connect’</w:t>
            </w:r>
            <w:r w:rsidRPr="00595FD6">
              <w:t xml:space="preserve"> button for </w:t>
            </w:r>
            <w:r w:rsidRPr="00595FD6">
              <w:rPr>
                <w:b/>
                <w:bCs/>
              </w:rPr>
              <w:t>GWT Pulse – Secure Connect</w:t>
            </w:r>
            <w:r w:rsidRPr="00595FD6">
              <w:tab/>
            </w:r>
          </w:p>
        </w:tc>
        <w:tc>
          <w:tcPr>
            <w:tcW w:w="6366" w:type="dxa"/>
          </w:tcPr>
          <w:p w14:paraId="776AB5D6" w14:textId="4270AA9A" w:rsidR="00D47C83" w:rsidRPr="00974C0A" w:rsidRDefault="00D47C83" w:rsidP="008073AD">
            <w:r>
              <w:rPr>
                <w:noProof/>
              </w:rPr>
              <w:drawing>
                <wp:inline distT="0" distB="0" distL="0" distR="0" wp14:anchorId="4832AA1F" wp14:editId="0CC3DC5C">
                  <wp:extent cx="2895510" cy="2956560"/>
                  <wp:effectExtent l="0" t="0" r="635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9117" cy="29602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252E" w:rsidRPr="00974C0A" w14:paraId="5341C296" w14:textId="77777777" w:rsidTr="00ED252E">
        <w:tc>
          <w:tcPr>
            <w:tcW w:w="669" w:type="dxa"/>
          </w:tcPr>
          <w:p w14:paraId="0B5A8E6C" w14:textId="499384CB" w:rsidR="00ED252E" w:rsidRPr="00974C0A" w:rsidRDefault="00ED252E" w:rsidP="008073AD">
            <w:pPr>
              <w:jc w:val="center"/>
            </w:pPr>
            <w:r>
              <w:t>3</w:t>
            </w:r>
          </w:p>
        </w:tc>
        <w:tc>
          <w:tcPr>
            <w:tcW w:w="2315" w:type="dxa"/>
          </w:tcPr>
          <w:p w14:paraId="2C168AA8" w14:textId="00479917" w:rsidR="00ED252E" w:rsidRPr="00ED252E" w:rsidRDefault="00ED252E" w:rsidP="008073AD">
            <w:r>
              <w:t xml:space="preserve">Click </w:t>
            </w:r>
            <w:r>
              <w:rPr>
                <w:b/>
                <w:bCs/>
              </w:rPr>
              <w:t>Proceed</w:t>
            </w:r>
            <w:r>
              <w:t xml:space="preserve"> to accept the terms of service.</w:t>
            </w:r>
          </w:p>
        </w:tc>
        <w:tc>
          <w:tcPr>
            <w:tcW w:w="6366" w:type="dxa"/>
          </w:tcPr>
          <w:p w14:paraId="77D220D0" w14:textId="27FC0D46" w:rsidR="00ED252E" w:rsidRDefault="00ED252E" w:rsidP="008073A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431B603" wp14:editId="03A79AC8">
                  <wp:extent cx="4640580" cy="2506104"/>
                  <wp:effectExtent l="0" t="0" r="7620" b="889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48255" cy="2510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7C83" w:rsidRPr="00974C0A" w14:paraId="08AD0660" w14:textId="77777777" w:rsidTr="00ED252E">
        <w:tc>
          <w:tcPr>
            <w:tcW w:w="669" w:type="dxa"/>
          </w:tcPr>
          <w:p w14:paraId="3C7A4DF6" w14:textId="3B5A4486" w:rsidR="00D47C83" w:rsidRPr="00974C0A" w:rsidRDefault="00ED252E" w:rsidP="008073AD">
            <w:pPr>
              <w:jc w:val="center"/>
            </w:pPr>
            <w:r>
              <w:t>4</w:t>
            </w:r>
          </w:p>
        </w:tc>
        <w:tc>
          <w:tcPr>
            <w:tcW w:w="2315" w:type="dxa"/>
          </w:tcPr>
          <w:p w14:paraId="3B0DA1E5" w14:textId="7E40498D" w:rsidR="00D47C83" w:rsidRPr="00595FD6" w:rsidRDefault="00D47C83" w:rsidP="008073AD">
            <w:r>
              <w:t>Look for confirmation</w:t>
            </w:r>
            <w:r w:rsidR="00ED252E">
              <w:t>(s)</w:t>
            </w:r>
            <w:r>
              <w:t xml:space="preserve"> that your VPN connection is complete.</w:t>
            </w:r>
          </w:p>
        </w:tc>
        <w:tc>
          <w:tcPr>
            <w:tcW w:w="6366" w:type="dxa"/>
          </w:tcPr>
          <w:p w14:paraId="5541E5AF" w14:textId="10BBEC48" w:rsidR="00D47C83" w:rsidRDefault="00ED252E" w:rsidP="008073AD">
            <w:pPr>
              <w:rPr>
                <w:noProof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75BC3893" wp14:editId="4B434FA6">
                  <wp:extent cx="2729930" cy="88392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1758" cy="8845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0"/>
              </w:rPr>
              <w:br/>
            </w:r>
          </w:p>
          <w:p w14:paraId="1508ABA1" w14:textId="7C33E22F" w:rsidR="00ED252E" w:rsidRDefault="00ED252E" w:rsidP="008073AD">
            <w:pPr>
              <w:rPr>
                <w:noProof/>
                <w:sz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D79287F" wp14:editId="68ECA89C">
                  <wp:extent cx="2796782" cy="3292125"/>
                  <wp:effectExtent l="0" t="0" r="3810" b="381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6782" cy="3292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A5093F" w14:textId="77777777" w:rsidR="00D47C83" w:rsidRPr="00D47C83" w:rsidRDefault="00D47C83" w:rsidP="00D47C83"/>
    <w:p w14:paraId="590502A4" w14:textId="77777777" w:rsidR="00E45807" w:rsidRDefault="00E45807" w:rsidP="00E45807">
      <w:pPr>
        <w:pStyle w:val="Heading1"/>
      </w:pPr>
      <w:r>
        <w:t>Help</w:t>
      </w:r>
    </w:p>
    <w:p w14:paraId="3043398D" w14:textId="3F7E80B1" w:rsidR="00E45807" w:rsidRPr="00E45807" w:rsidRDefault="00ED252E" w:rsidP="00E45807">
      <w:r>
        <w:t>If you require</w:t>
      </w:r>
      <w:r w:rsidR="00A576E5">
        <w:t xml:space="preserve"> additional</w:t>
      </w:r>
      <w:r>
        <w:t xml:space="preserve"> assistance, please</w:t>
      </w:r>
      <w:r w:rsidR="00067F3F" w:rsidRPr="00067F3F">
        <w:t xml:space="preserve"> contact Gainwell Americas Service Desk at 844-715-4357 or India at 000-800-040-4426</w:t>
      </w:r>
      <w:r w:rsidR="00067F3F">
        <w:t>.</w:t>
      </w:r>
    </w:p>
    <w:sectPr w:rsidR="00E45807" w:rsidRPr="00E45807" w:rsidSect="00ED252E">
      <w:headerReference w:type="default" r:id="rId21"/>
      <w:footerReference w:type="default" r:id="rId22"/>
      <w:pgSz w:w="12240" w:h="15840"/>
      <w:pgMar w:top="207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BF4B6F" w14:textId="77777777" w:rsidR="007723FD" w:rsidRDefault="007723FD" w:rsidP="00E45807">
      <w:r>
        <w:separator/>
      </w:r>
    </w:p>
  </w:endnote>
  <w:endnote w:type="continuationSeparator" w:id="0">
    <w:p w14:paraId="7F9A24C2" w14:textId="77777777" w:rsidR="007723FD" w:rsidRDefault="007723FD" w:rsidP="00E45807">
      <w:r>
        <w:continuationSeparator/>
      </w:r>
    </w:p>
  </w:endnote>
  <w:endnote w:type="continuationNotice" w:id="1">
    <w:p w14:paraId="0E7C8C91" w14:textId="77777777" w:rsidR="007723FD" w:rsidRDefault="007723F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D4A124" w14:textId="77777777" w:rsidR="00E95116" w:rsidRPr="00E95116" w:rsidRDefault="00E95116" w:rsidP="00E95116">
    <w:pPr>
      <w:pStyle w:val="Footer"/>
      <w:jc w:val="center"/>
      <w:rPr>
        <w:sz w:val="14"/>
        <w:szCs w:val="6"/>
      </w:rPr>
    </w:pPr>
    <w:r w:rsidRPr="00E95116">
      <w:rPr>
        <w:sz w:val="14"/>
        <w:szCs w:val="6"/>
      </w:rPr>
      <w:t>Proprietary &amp; Confidential</w:t>
    </w:r>
    <w:r w:rsidRPr="00E95116">
      <w:rPr>
        <w:sz w:val="14"/>
        <w:szCs w:val="6"/>
      </w:rPr>
      <w:tab/>
    </w:r>
    <w:sdt>
      <w:sdtPr>
        <w:rPr>
          <w:sz w:val="14"/>
          <w:szCs w:val="6"/>
        </w:rPr>
        <w:id w:val="-151291047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E95116">
          <w:rPr>
            <w:sz w:val="14"/>
            <w:szCs w:val="6"/>
          </w:rPr>
          <w:fldChar w:fldCharType="begin"/>
        </w:r>
        <w:r w:rsidRPr="00E95116">
          <w:rPr>
            <w:sz w:val="14"/>
            <w:szCs w:val="6"/>
          </w:rPr>
          <w:instrText xml:space="preserve"> PAGE   \* MERGEFORMAT </w:instrText>
        </w:r>
        <w:r w:rsidRPr="00E95116">
          <w:rPr>
            <w:sz w:val="14"/>
            <w:szCs w:val="6"/>
          </w:rPr>
          <w:fldChar w:fldCharType="separate"/>
        </w:r>
        <w:r w:rsidRPr="00E95116">
          <w:rPr>
            <w:sz w:val="14"/>
            <w:szCs w:val="6"/>
          </w:rPr>
          <w:t>5</w:t>
        </w:r>
        <w:r w:rsidRPr="00E95116">
          <w:rPr>
            <w:noProof/>
            <w:sz w:val="14"/>
            <w:szCs w:val="6"/>
          </w:rPr>
          <w:fldChar w:fldCharType="end"/>
        </w:r>
        <w:r w:rsidRPr="00E95116">
          <w:rPr>
            <w:noProof/>
            <w:sz w:val="14"/>
            <w:szCs w:val="6"/>
          </w:rPr>
          <w:tab/>
        </w:r>
        <w:r w:rsidRPr="00E95116">
          <w:rPr>
            <w:sz w:val="14"/>
            <w:szCs w:val="6"/>
          </w:rPr>
          <w:t>© 202</w:t>
        </w:r>
        <w:r>
          <w:rPr>
            <w:sz w:val="14"/>
            <w:szCs w:val="6"/>
          </w:rPr>
          <w:t>2</w:t>
        </w:r>
        <w:r w:rsidRPr="00E95116">
          <w:rPr>
            <w:sz w:val="14"/>
            <w:szCs w:val="6"/>
          </w:rPr>
          <w:t xml:space="preserve"> Gainwell Technologies. All rights reserved. </w:t>
        </w:r>
      </w:sdtContent>
    </w:sdt>
  </w:p>
  <w:p w14:paraId="0036BC39" w14:textId="77777777" w:rsidR="00E95116" w:rsidRPr="00E95116" w:rsidRDefault="00E95116" w:rsidP="00E951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09BF90" w14:textId="77777777" w:rsidR="007723FD" w:rsidRDefault="007723FD" w:rsidP="00E45807">
      <w:r>
        <w:separator/>
      </w:r>
    </w:p>
  </w:footnote>
  <w:footnote w:type="continuationSeparator" w:id="0">
    <w:p w14:paraId="08225061" w14:textId="77777777" w:rsidR="007723FD" w:rsidRDefault="007723FD" w:rsidP="00E45807">
      <w:r>
        <w:continuationSeparator/>
      </w:r>
    </w:p>
  </w:footnote>
  <w:footnote w:type="continuationNotice" w:id="1">
    <w:p w14:paraId="64C27380" w14:textId="77777777" w:rsidR="007723FD" w:rsidRDefault="007723F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882AA0" w14:textId="07693A6E" w:rsidR="00326A87" w:rsidRDefault="00326A87" w:rsidP="00ED252E">
    <w:pPr>
      <w:pStyle w:val="GTitle"/>
      <w:ind w:right="-270"/>
    </w:pPr>
    <w:r w:rsidRPr="00230A97">
      <w:rPr>
        <w:noProof/>
      </w:rPr>
      <mc:AlternateContent>
        <mc:Choice Requires="wpg">
          <w:drawing>
            <wp:anchor distT="0" distB="0" distL="114300" distR="114300" simplePos="0" relativeHeight="251658241" behindDoc="0" locked="0" layoutInCell="1" allowOverlap="1" wp14:anchorId="7FCB574B" wp14:editId="4AF25A58">
              <wp:simplePos x="0" y="0"/>
              <wp:positionH relativeFrom="column">
                <wp:posOffset>111125</wp:posOffset>
              </wp:positionH>
              <wp:positionV relativeFrom="paragraph">
                <wp:posOffset>-137795</wp:posOffset>
              </wp:positionV>
              <wp:extent cx="1181100" cy="279452"/>
              <wp:effectExtent l="0" t="0" r="0" b="6350"/>
              <wp:wrapNone/>
              <wp:docPr id="6" name="Group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181100" cy="279452"/>
                        <a:chOff x="0" y="0"/>
                        <a:chExt cx="3070225" cy="750570"/>
                      </a:xfrm>
                    </wpg:grpSpPr>
                    <wps:wsp>
                      <wps:cNvPr id="33" name="object 20"/>
                      <wps:cNvSpPr/>
                      <wps:spPr>
                        <a:xfrm>
                          <a:off x="0" y="0"/>
                          <a:ext cx="3070225" cy="7505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70225" h="750570">
                              <a:moveTo>
                                <a:pt x="1728304" y="169405"/>
                              </a:moveTo>
                              <a:lnTo>
                                <a:pt x="1629689" y="169405"/>
                              </a:lnTo>
                              <a:lnTo>
                                <a:pt x="1774431" y="567080"/>
                              </a:lnTo>
                              <a:lnTo>
                                <a:pt x="1851583" y="567080"/>
                              </a:lnTo>
                              <a:lnTo>
                                <a:pt x="1897672" y="435013"/>
                              </a:lnTo>
                              <a:lnTo>
                                <a:pt x="1817852" y="435013"/>
                              </a:lnTo>
                              <a:lnTo>
                                <a:pt x="1728304" y="169405"/>
                              </a:lnTo>
                              <a:close/>
                            </a:path>
                            <a:path w="3070225" h="750570">
                              <a:moveTo>
                                <a:pt x="2026515" y="302729"/>
                              </a:moveTo>
                              <a:lnTo>
                                <a:pt x="1943836" y="302729"/>
                              </a:lnTo>
                              <a:lnTo>
                                <a:pt x="2035314" y="567080"/>
                              </a:lnTo>
                              <a:lnTo>
                                <a:pt x="2113254" y="567080"/>
                              </a:lnTo>
                              <a:lnTo>
                                <a:pt x="2161061" y="435013"/>
                              </a:lnTo>
                              <a:lnTo>
                                <a:pt x="2072233" y="435013"/>
                              </a:lnTo>
                              <a:lnTo>
                                <a:pt x="2026515" y="302729"/>
                              </a:lnTo>
                              <a:close/>
                            </a:path>
                            <a:path w="3070225" h="750570">
                              <a:moveTo>
                                <a:pt x="1980438" y="169405"/>
                              </a:moveTo>
                              <a:lnTo>
                                <a:pt x="1909648" y="169405"/>
                              </a:lnTo>
                              <a:lnTo>
                                <a:pt x="1817852" y="435013"/>
                              </a:lnTo>
                              <a:lnTo>
                                <a:pt x="1897672" y="435013"/>
                              </a:lnTo>
                              <a:lnTo>
                                <a:pt x="1943836" y="302729"/>
                              </a:lnTo>
                              <a:lnTo>
                                <a:pt x="2026515" y="302729"/>
                              </a:lnTo>
                              <a:lnTo>
                                <a:pt x="1980438" y="169405"/>
                              </a:lnTo>
                              <a:close/>
                            </a:path>
                            <a:path w="3070225" h="750570">
                              <a:moveTo>
                                <a:pt x="2257209" y="169405"/>
                              </a:moveTo>
                              <a:lnTo>
                                <a:pt x="2161768" y="169405"/>
                              </a:lnTo>
                              <a:lnTo>
                                <a:pt x="2072233" y="435013"/>
                              </a:lnTo>
                              <a:lnTo>
                                <a:pt x="2161061" y="435013"/>
                              </a:lnTo>
                              <a:lnTo>
                                <a:pt x="2257209" y="169405"/>
                              </a:lnTo>
                              <a:close/>
                            </a:path>
                            <a:path w="3070225" h="750570">
                              <a:moveTo>
                                <a:pt x="2491841" y="159054"/>
                              </a:moveTo>
                              <a:lnTo>
                                <a:pt x="2444545" y="164342"/>
                              </a:lnTo>
                              <a:lnTo>
                                <a:pt x="2401547" y="179536"/>
                              </a:lnTo>
                              <a:lnTo>
                                <a:pt x="2363932" y="203635"/>
                              </a:lnTo>
                              <a:lnTo>
                                <a:pt x="2332787" y="235637"/>
                              </a:lnTo>
                              <a:lnTo>
                                <a:pt x="2309197" y="274539"/>
                              </a:lnTo>
                              <a:lnTo>
                                <a:pt x="2294247" y="319340"/>
                              </a:lnTo>
                              <a:lnTo>
                                <a:pt x="2289022" y="369036"/>
                              </a:lnTo>
                              <a:lnTo>
                                <a:pt x="2293860" y="418644"/>
                              </a:lnTo>
                              <a:lnTo>
                                <a:pt x="2308047" y="463216"/>
                              </a:lnTo>
                              <a:lnTo>
                                <a:pt x="2331098" y="501805"/>
                              </a:lnTo>
                              <a:lnTo>
                                <a:pt x="2362524" y="533467"/>
                              </a:lnTo>
                              <a:lnTo>
                                <a:pt x="2401837" y="557253"/>
                              </a:lnTo>
                              <a:lnTo>
                                <a:pt x="2448552" y="572219"/>
                              </a:lnTo>
                              <a:lnTo>
                                <a:pt x="2502179" y="577418"/>
                              </a:lnTo>
                              <a:lnTo>
                                <a:pt x="2541787" y="574074"/>
                              </a:lnTo>
                              <a:lnTo>
                                <a:pt x="2579830" y="564391"/>
                              </a:lnTo>
                              <a:lnTo>
                                <a:pt x="2615039" y="548893"/>
                              </a:lnTo>
                              <a:lnTo>
                                <a:pt x="2646146" y="528104"/>
                              </a:lnTo>
                              <a:lnTo>
                                <a:pt x="2624131" y="497878"/>
                              </a:lnTo>
                              <a:lnTo>
                                <a:pt x="2504567" y="497878"/>
                              </a:lnTo>
                              <a:lnTo>
                                <a:pt x="2459523" y="490783"/>
                              </a:lnTo>
                              <a:lnTo>
                                <a:pt x="2422882" y="470541"/>
                              </a:lnTo>
                              <a:lnTo>
                                <a:pt x="2397044" y="438717"/>
                              </a:lnTo>
                              <a:lnTo>
                                <a:pt x="2384412" y="396874"/>
                              </a:lnTo>
                              <a:lnTo>
                                <a:pt x="2688297" y="396874"/>
                              </a:lnTo>
                              <a:lnTo>
                                <a:pt x="2688760" y="388916"/>
                              </a:lnTo>
                              <a:lnTo>
                                <a:pt x="2688997" y="380961"/>
                              </a:lnTo>
                              <a:lnTo>
                                <a:pt x="2689098" y="367449"/>
                              </a:lnTo>
                              <a:lnTo>
                                <a:pt x="2685497" y="329260"/>
                              </a:lnTo>
                              <a:lnTo>
                                <a:pt x="2384475" y="329260"/>
                              </a:lnTo>
                              <a:lnTo>
                                <a:pt x="2395947" y="292392"/>
                              </a:lnTo>
                              <a:lnTo>
                                <a:pt x="2417833" y="263748"/>
                              </a:lnTo>
                              <a:lnTo>
                                <a:pt x="2449285" y="245194"/>
                              </a:lnTo>
                              <a:lnTo>
                                <a:pt x="2489454" y="238594"/>
                              </a:lnTo>
                              <a:lnTo>
                                <a:pt x="2650972" y="238594"/>
                              </a:lnTo>
                              <a:lnTo>
                                <a:pt x="2649525" y="236007"/>
                              </a:lnTo>
                              <a:lnTo>
                                <a:pt x="2620232" y="204010"/>
                              </a:lnTo>
                              <a:lnTo>
                                <a:pt x="2583815" y="179777"/>
                              </a:lnTo>
                              <a:lnTo>
                                <a:pt x="2540833" y="164420"/>
                              </a:lnTo>
                              <a:lnTo>
                                <a:pt x="2491841" y="159054"/>
                              </a:lnTo>
                              <a:close/>
                            </a:path>
                            <a:path w="3070225" h="750570">
                              <a:moveTo>
                                <a:pt x="2599220" y="463676"/>
                              </a:moveTo>
                              <a:lnTo>
                                <a:pt x="2579506" y="477411"/>
                              </a:lnTo>
                              <a:lnTo>
                                <a:pt x="2557260" y="488235"/>
                              </a:lnTo>
                              <a:lnTo>
                                <a:pt x="2532331" y="495330"/>
                              </a:lnTo>
                              <a:lnTo>
                                <a:pt x="2504567" y="497878"/>
                              </a:lnTo>
                              <a:lnTo>
                                <a:pt x="2624131" y="497878"/>
                              </a:lnTo>
                              <a:lnTo>
                                <a:pt x="2599220" y="463676"/>
                              </a:lnTo>
                              <a:close/>
                            </a:path>
                            <a:path w="3070225" h="750570">
                              <a:moveTo>
                                <a:pt x="2650972" y="238594"/>
                              </a:moveTo>
                              <a:lnTo>
                                <a:pt x="2489454" y="238594"/>
                              </a:lnTo>
                              <a:lnTo>
                                <a:pt x="2527053" y="244469"/>
                              </a:lnTo>
                              <a:lnTo>
                                <a:pt x="2558857" y="261815"/>
                              </a:lnTo>
                              <a:lnTo>
                                <a:pt x="2581906" y="290217"/>
                              </a:lnTo>
                              <a:lnTo>
                                <a:pt x="2593238" y="329260"/>
                              </a:lnTo>
                              <a:lnTo>
                                <a:pt x="2685497" y="329260"/>
                              </a:lnTo>
                              <a:lnTo>
                                <a:pt x="2684515" y="318840"/>
                              </a:lnTo>
                              <a:lnTo>
                                <a:pt x="2671138" y="274655"/>
                              </a:lnTo>
                              <a:lnTo>
                                <a:pt x="2650972" y="238594"/>
                              </a:lnTo>
                              <a:close/>
                            </a:path>
                            <a:path w="3070225" h="750570">
                              <a:moveTo>
                                <a:pt x="104990" y="630707"/>
                              </a:moveTo>
                              <a:lnTo>
                                <a:pt x="53289" y="699109"/>
                              </a:lnTo>
                              <a:lnTo>
                                <a:pt x="84209" y="721486"/>
                              </a:lnTo>
                              <a:lnTo>
                                <a:pt x="120499" y="737381"/>
                              </a:lnTo>
                              <a:lnTo>
                                <a:pt x="159772" y="746865"/>
                              </a:lnTo>
                              <a:lnTo>
                                <a:pt x="199644" y="750011"/>
                              </a:lnTo>
                              <a:lnTo>
                                <a:pt x="254111" y="744816"/>
                              </a:lnTo>
                              <a:lnTo>
                                <a:pt x="301344" y="729883"/>
                              </a:lnTo>
                              <a:lnTo>
                                <a:pt x="340926" y="706184"/>
                              </a:lnTo>
                              <a:lnTo>
                                <a:pt x="372439" y="674695"/>
                              </a:lnTo>
                              <a:lnTo>
                                <a:pt x="375932" y="668883"/>
                              </a:lnTo>
                              <a:lnTo>
                                <a:pt x="200431" y="668883"/>
                              </a:lnTo>
                              <a:lnTo>
                                <a:pt x="175228" y="666497"/>
                              </a:lnTo>
                              <a:lnTo>
                                <a:pt x="150920" y="659339"/>
                              </a:lnTo>
                              <a:lnTo>
                                <a:pt x="127507" y="647409"/>
                              </a:lnTo>
                              <a:lnTo>
                                <a:pt x="104990" y="630707"/>
                              </a:lnTo>
                              <a:close/>
                            </a:path>
                            <a:path w="3070225" h="750570">
                              <a:moveTo>
                                <a:pt x="414388" y="499452"/>
                              </a:moveTo>
                              <a:lnTo>
                                <a:pt x="321322" y="499452"/>
                              </a:lnTo>
                              <a:lnTo>
                                <a:pt x="321322" y="544004"/>
                              </a:lnTo>
                              <a:lnTo>
                                <a:pt x="312388" y="597072"/>
                              </a:lnTo>
                              <a:lnTo>
                                <a:pt x="287423" y="636271"/>
                              </a:lnTo>
                              <a:lnTo>
                                <a:pt x="249185" y="660556"/>
                              </a:lnTo>
                              <a:lnTo>
                                <a:pt x="200431" y="668883"/>
                              </a:lnTo>
                              <a:lnTo>
                                <a:pt x="375932" y="668883"/>
                              </a:lnTo>
                              <a:lnTo>
                                <a:pt x="395465" y="636387"/>
                              </a:lnTo>
                              <a:lnTo>
                                <a:pt x="409588" y="592237"/>
                              </a:lnTo>
                              <a:lnTo>
                                <a:pt x="414311" y="544004"/>
                              </a:lnTo>
                              <a:lnTo>
                                <a:pt x="414388" y="499452"/>
                              </a:lnTo>
                              <a:close/>
                            </a:path>
                            <a:path w="3070225" h="750570">
                              <a:moveTo>
                                <a:pt x="190893" y="159854"/>
                              </a:moveTo>
                              <a:lnTo>
                                <a:pt x="146509" y="165162"/>
                              </a:lnTo>
                              <a:lnTo>
                                <a:pt x="106090" y="180307"/>
                              </a:lnTo>
                              <a:lnTo>
                                <a:pt x="70680" y="204119"/>
                              </a:lnTo>
                              <a:lnTo>
                                <a:pt x="41322" y="235431"/>
                              </a:lnTo>
                              <a:lnTo>
                                <a:pt x="19061" y="273073"/>
                              </a:lnTo>
                              <a:lnTo>
                                <a:pt x="4939" y="315877"/>
                              </a:lnTo>
                              <a:lnTo>
                                <a:pt x="0" y="362673"/>
                              </a:lnTo>
                              <a:lnTo>
                                <a:pt x="4939" y="409586"/>
                              </a:lnTo>
                              <a:lnTo>
                                <a:pt x="19061" y="452145"/>
                              </a:lnTo>
                              <a:lnTo>
                                <a:pt x="41322" y="489306"/>
                              </a:lnTo>
                              <a:lnTo>
                                <a:pt x="70680" y="520027"/>
                              </a:lnTo>
                              <a:lnTo>
                                <a:pt x="106090" y="543263"/>
                              </a:lnTo>
                              <a:lnTo>
                                <a:pt x="146509" y="557970"/>
                              </a:lnTo>
                              <a:lnTo>
                                <a:pt x="190893" y="563105"/>
                              </a:lnTo>
                              <a:lnTo>
                                <a:pt x="231804" y="558303"/>
                              </a:lnTo>
                              <a:lnTo>
                                <a:pt x="267966" y="544995"/>
                              </a:lnTo>
                              <a:lnTo>
                                <a:pt x="298199" y="524829"/>
                              </a:lnTo>
                              <a:lnTo>
                                <a:pt x="321322" y="499452"/>
                              </a:lnTo>
                              <a:lnTo>
                                <a:pt x="414388" y="499452"/>
                              </a:lnTo>
                              <a:lnTo>
                                <a:pt x="414388" y="481977"/>
                              </a:lnTo>
                              <a:lnTo>
                                <a:pt x="210769" y="481977"/>
                              </a:lnTo>
                              <a:lnTo>
                                <a:pt x="164568" y="472519"/>
                              </a:lnTo>
                              <a:lnTo>
                                <a:pt x="128060" y="446879"/>
                              </a:lnTo>
                              <a:lnTo>
                                <a:pt x="104077" y="409159"/>
                              </a:lnTo>
                              <a:lnTo>
                                <a:pt x="95453" y="363461"/>
                              </a:lnTo>
                              <a:lnTo>
                                <a:pt x="104077" y="317764"/>
                              </a:lnTo>
                              <a:lnTo>
                                <a:pt x="128060" y="280049"/>
                              </a:lnTo>
                              <a:lnTo>
                                <a:pt x="164568" y="254413"/>
                              </a:lnTo>
                              <a:lnTo>
                                <a:pt x="210769" y="244957"/>
                              </a:lnTo>
                              <a:lnTo>
                                <a:pt x="414388" y="244957"/>
                              </a:lnTo>
                              <a:lnTo>
                                <a:pt x="414388" y="222072"/>
                              </a:lnTo>
                              <a:lnTo>
                                <a:pt x="321322" y="222072"/>
                              </a:lnTo>
                              <a:lnTo>
                                <a:pt x="296503" y="196925"/>
                              </a:lnTo>
                              <a:lnTo>
                                <a:pt x="265899" y="177252"/>
                              </a:lnTo>
                              <a:lnTo>
                                <a:pt x="230400" y="164434"/>
                              </a:lnTo>
                              <a:lnTo>
                                <a:pt x="190893" y="159854"/>
                              </a:lnTo>
                              <a:close/>
                            </a:path>
                            <a:path w="3070225" h="750570">
                              <a:moveTo>
                                <a:pt x="414388" y="244957"/>
                              </a:moveTo>
                              <a:lnTo>
                                <a:pt x="210769" y="244957"/>
                              </a:lnTo>
                              <a:lnTo>
                                <a:pt x="256514" y="254303"/>
                              </a:lnTo>
                              <a:lnTo>
                                <a:pt x="292788" y="279754"/>
                              </a:lnTo>
                              <a:lnTo>
                                <a:pt x="316686" y="317432"/>
                              </a:lnTo>
                              <a:lnTo>
                                <a:pt x="325297" y="363461"/>
                              </a:lnTo>
                              <a:lnTo>
                                <a:pt x="316749" y="409159"/>
                              </a:lnTo>
                              <a:lnTo>
                                <a:pt x="316629" y="409586"/>
                              </a:lnTo>
                              <a:lnTo>
                                <a:pt x="292788" y="447179"/>
                              </a:lnTo>
                              <a:lnTo>
                                <a:pt x="256514" y="472632"/>
                              </a:lnTo>
                              <a:lnTo>
                                <a:pt x="210769" y="481977"/>
                              </a:lnTo>
                              <a:lnTo>
                                <a:pt x="414388" y="481977"/>
                              </a:lnTo>
                              <a:lnTo>
                                <a:pt x="414388" y="244957"/>
                              </a:lnTo>
                              <a:close/>
                            </a:path>
                            <a:path w="3070225" h="750570">
                              <a:moveTo>
                                <a:pt x="414388" y="169405"/>
                              </a:moveTo>
                              <a:lnTo>
                                <a:pt x="321322" y="169405"/>
                              </a:lnTo>
                              <a:lnTo>
                                <a:pt x="321322" y="222072"/>
                              </a:lnTo>
                              <a:lnTo>
                                <a:pt x="414388" y="222072"/>
                              </a:lnTo>
                              <a:lnTo>
                                <a:pt x="414388" y="169405"/>
                              </a:lnTo>
                              <a:close/>
                            </a:path>
                            <a:path w="3070225" h="750570">
                              <a:moveTo>
                                <a:pt x="2866453" y="0"/>
                              </a:moveTo>
                              <a:lnTo>
                                <a:pt x="2772600" y="0"/>
                              </a:lnTo>
                              <a:lnTo>
                                <a:pt x="2772600" y="567080"/>
                              </a:lnTo>
                              <a:lnTo>
                                <a:pt x="2866453" y="567080"/>
                              </a:lnTo>
                              <a:lnTo>
                                <a:pt x="2866453" y="0"/>
                              </a:lnTo>
                              <a:close/>
                            </a:path>
                            <a:path w="3070225" h="750570">
                              <a:moveTo>
                                <a:pt x="3070072" y="0"/>
                              </a:moveTo>
                              <a:lnTo>
                                <a:pt x="2976219" y="0"/>
                              </a:lnTo>
                              <a:lnTo>
                                <a:pt x="2976219" y="567080"/>
                              </a:lnTo>
                              <a:lnTo>
                                <a:pt x="3070072" y="567080"/>
                              </a:lnTo>
                              <a:lnTo>
                                <a:pt x="3070072" y="0"/>
                              </a:lnTo>
                              <a:close/>
                            </a:path>
                            <a:path w="3070225" h="750570">
                              <a:moveTo>
                                <a:pt x="1101572" y="169405"/>
                              </a:moveTo>
                              <a:lnTo>
                                <a:pt x="1007719" y="169405"/>
                              </a:lnTo>
                              <a:lnTo>
                                <a:pt x="1007719" y="567080"/>
                              </a:lnTo>
                              <a:lnTo>
                                <a:pt x="1101572" y="567080"/>
                              </a:lnTo>
                              <a:lnTo>
                                <a:pt x="1101572" y="169405"/>
                              </a:lnTo>
                              <a:close/>
                            </a:path>
                            <a:path w="3070225" h="750570">
                              <a:moveTo>
                                <a:pt x="1305179" y="169405"/>
                              </a:moveTo>
                              <a:lnTo>
                                <a:pt x="1211326" y="169405"/>
                              </a:lnTo>
                              <a:lnTo>
                                <a:pt x="1211326" y="567080"/>
                              </a:lnTo>
                              <a:lnTo>
                                <a:pt x="1305179" y="567080"/>
                              </a:lnTo>
                              <a:lnTo>
                                <a:pt x="1305179" y="356311"/>
                              </a:lnTo>
                              <a:lnTo>
                                <a:pt x="1311778" y="309965"/>
                              </a:lnTo>
                              <a:lnTo>
                                <a:pt x="1330531" y="275477"/>
                              </a:lnTo>
                              <a:lnTo>
                                <a:pt x="1359871" y="253964"/>
                              </a:lnTo>
                              <a:lnTo>
                                <a:pt x="1398231" y="246545"/>
                              </a:lnTo>
                              <a:lnTo>
                                <a:pt x="1564914" y="246545"/>
                              </a:lnTo>
                              <a:lnTo>
                                <a:pt x="1562139" y="238094"/>
                              </a:lnTo>
                              <a:lnTo>
                                <a:pt x="1552057" y="222923"/>
                              </a:lnTo>
                              <a:lnTo>
                                <a:pt x="1305179" y="222923"/>
                              </a:lnTo>
                              <a:lnTo>
                                <a:pt x="1305179" y="169405"/>
                              </a:lnTo>
                              <a:close/>
                            </a:path>
                            <a:path w="3070225" h="750570">
                              <a:moveTo>
                                <a:pt x="1564914" y="246545"/>
                              </a:moveTo>
                              <a:lnTo>
                                <a:pt x="1398231" y="246545"/>
                              </a:lnTo>
                              <a:lnTo>
                                <a:pt x="1436185" y="253231"/>
                              </a:lnTo>
                              <a:lnTo>
                                <a:pt x="1463851" y="272594"/>
                              </a:lnTo>
                              <a:lnTo>
                                <a:pt x="1480779" y="303589"/>
                              </a:lnTo>
                              <a:lnTo>
                                <a:pt x="1486522" y="345173"/>
                              </a:lnTo>
                              <a:lnTo>
                                <a:pt x="1486522" y="567080"/>
                              </a:lnTo>
                              <a:lnTo>
                                <a:pt x="1580375" y="567080"/>
                              </a:lnTo>
                              <a:lnTo>
                                <a:pt x="1580375" y="328472"/>
                              </a:lnTo>
                              <a:lnTo>
                                <a:pt x="1575742" y="279527"/>
                              </a:lnTo>
                              <a:lnTo>
                                <a:pt x="1564914" y="246545"/>
                              </a:lnTo>
                              <a:close/>
                            </a:path>
                            <a:path w="3070225" h="750570">
                              <a:moveTo>
                                <a:pt x="1426870" y="159854"/>
                              </a:moveTo>
                              <a:lnTo>
                                <a:pt x="1389078" y="164224"/>
                              </a:lnTo>
                              <a:lnTo>
                                <a:pt x="1355337" y="176763"/>
                              </a:lnTo>
                              <a:lnTo>
                                <a:pt x="1326940" y="196614"/>
                              </a:lnTo>
                              <a:lnTo>
                                <a:pt x="1305179" y="222923"/>
                              </a:lnTo>
                              <a:lnTo>
                                <a:pt x="1552057" y="222923"/>
                              </a:lnTo>
                              <a:lnTo>
                                <a:pt x="1540008" y="204792"/>
                              </a:lnTo>
                              <a:lnTo>
                                <a:pt x="1509791" y="180239"/>
                              </a:lnTo>
                              <a:lnTo>
                                <a:pt x="1471931" y="165054"/>
                              </a:lnTo>
                              <a:lnTo>
                                <a:pt x="1426870" y="15985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B3A44"/>
                        </a:solidFill>
                      </wps:spPr>
                      <wps:bodyPr wrap="square" lIns="0" tIns="0" rIns="0" bIns="0" rtlCol="0"/>
                    </wps:wsp>
                    <wps:wsp>
                      <wps:cNvPr id="41" name="object 21"/>
                      <wps:cNvSpPr/>
                      <wps:spPr>
                        <a:xfrm>
                          <a:off x="506643" y="169401"/>
                          <a:ext cx="391795" cy="3981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1795" h="398144">
                              <a:moveTo>
                                <a:pt x="208381" y="183718"/>
                              </a:moveTo>
                              <a:lnTo>
                                <a:pt x="139979" y="183718"/>
                              </a:lnTo>
                              <a:lnTo>
                                <a:pt x="0" y="329272"/>
                              </a:lnTo>
                              <a:lnTo>
                                <a:pt x="0" y="397675"/>
                              </a:lnTo>
                              <a:lnTo>
                                <a:pt x="68402" y="397675"/>
                              </a:lnTo>
                              <a:lnTo>
                                <a:pt x="208381" y="252120"/>
                              </a:lnTo>
                              <a:lnTo>
                                <a:pt x="208381" y="183718"/>
                              </a:lnTo>
                              <a:close/>
                            </a:path>
                            <a:path w="391795" h="398144">
                              <a:moveTo>
                                <a:pt x="391312" y="0"/>
                              </a:moveTo>
                              <a:lnTo>
                                <a:pt x="0" y="0"/>
                              </a:lnTo>
                              <a:lnTo>
                                <a:pt x="0" y="91465"/>
                              </a:lnTo>
                              <a:lnTo>
                                <a:pt x="297459" y="91465"/>
                              </a:lnTo>
                              <a:lnTo>
                                <a:pt x="297459" y="397675"/>
                              </a:lnTo>
                              <a:lnTo>
                                <a:pt x="391312" y="397675"/>
                              </a:lnTo>
                              <a:lnTo>
                                <a:pt x="3913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EEAE"/>
                        </a:solidFill>
                      </wps:spPr>
                      <wps:bodyPr wrap="square" lIns="0" tIns="0" rIns="0" bIns="0" rtlCol="0"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rto="http://schemas.microsoft.com/office/word/2006/arto" xmlns:w16du="http://schemas.microsoft.com/office/word/2023/wordml/word16du">
          <w:pict>
            <v:group w14:anchorId="765C69D7" id="Group 26" o:spid="_x0000_s1026" style="position:absolute;margin-left:8.75pt;margin-top:-10.85pt;width:93pt;height:22pt;z-index:251660288;mso-width-relative:margin;mso-height-relative:margin" coordsize="30702,75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">
              <v:shape id="object 20" o:spid="_x0000_s1027" style="position:absolute;width:30702;height:7505;visibility:visible;mso-wrap-style:square;v-text-anchor:top" coordsize="3070225,750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" path="m1728304,169405r-98615,l1774431,567080r77152,l1897672,435013r-79820,l1728304,169405xem2026515,302729r-82679,l2035314,567080r77940,l2161061,435013r-88828,l2026515,302729xem1980438,169405r-70790,l1817852,435013r79820,l1943836,302729r82679,l1980438,169405xem2257209,169405r-95441,l2072233,435013r88828,l2257209,169405xem2491841,159054r-47296,5288l2401547,179536r-37615,24099l2332787,235637r-23590,38902l2294247,319340r-5225,49696l2293860,418644r14187,44572l2331098,501805r31426,31662l2401837,557253r46715,14966l2502179,577418r39608,-3344l2579830,564391r35209,-15498l2646146,528104r-22015,-30226l2504567,497878r-45044,-7095l2422882,470541r-25838,-31824l2384412,396874r303885,l2688760,388916r237,-7955l2689098,367449r-3601,-38189l2384475,329260r11472,-36868l2417833,263748r31452,-18554l2489454,238594r161518,l2649525,236007r-29293,-31997l2583815,179777r-42982,-15357l2491841,159054xem2599220,463676r-19714,13735l2557260,488235r-24929,7095l2504567,497878r119564,l2599220,463676xem2650972,238594r-161518,l2527053,244469r31804,17346l2581906,290217r11332,39043l2685497,329260r-982,-10420l2671138,274655r-20166,-36061xem104990,630707l53289,699109r30920,22377l120499,737381r39273,9484l199644,750011r54467,-5195l301344,729883r39582,-23699l372439,674695r3493,-5812l200431,668883r-25203,-2386l150920,659339,127507,647409,104990,630707xem414388,499452r-93066,l321322,544004r-8934,53068l287423,636271r-38238,24285l200431,668883r175501,l395465,636387r14123,-44150l414311,544004r77,-44552xem190893,159854r-44384,5308l106090,180307,70680,204119,41322,235431,19061,273073,4939,315877,,362673r4939,46913l19061,452145r22261,37161l70680,520027r35410,23236l146509,557970r44384,5135l231804,558303r36162,-13308l298199,524829r23123,-25377l414388,499452r,-17475l210769,481977r-46201,-9458l128060,446879,104077,409159,95453,363461r8624,-45697l128060,280049r36508,-25636l210769,244957r203619,l414388,222072r-93066,l296503,196925,265899,177252,230400,164434r-39507,-4580xem414388,244957r-203619,l256514,254303r36274,25451l316686,317432r8611,46029l316749,409159r-120,427l292788,447179r-36274,25453l210769,481977r203619,l414388,244957xem414388,169405r-93066,l321322,222072r93066,l414388,169405xem2866453,r-93853,l2772600,567080r93853,l2866453,xem3070072,r-93853,l2976219,567080r93853,l3070072,xem1101572,169405r-93853,l1007719,567080r93853,l1101572,169405xem1305179,169405r-93853,l1211326,567080r93853,l1305179,356311r6599,-46346l1330531,275477r29340,-21513l1398231,246545r166683,l1562139,238094r-10082,-15171l1305179,222923r,-53518xem1564914,246545r-166683,l1436185,253231r27666,19363l1480779,303589r5743,41584l1486522,567080r93853,l1580375,328472r-4633,-48945l1564914,246545xem1426870,159854r-37792,4370l1355337,176763r-28397,19851l1305179,222923r246878,l1540008,204792r-30217,-24553l1471931,165054r-45061,-5200xe" fillcolor="#2b3a44" stroked="f">
                <v:path arrowok="t"/>
              </v:shape>
              <v:shape id="object 21" o:spid="_x0000_s1028" style="position:absolute;left:5066;top:1694;width:3918;height:3981;visibility:visible;mso-wrap-style:square;v-text-anchor:top" coordsize="391795,398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" path="m208381,183718r-68402,l,329272r,68403l68402,397675,208381,252120r,-68402xem391312,l,,,91465r297459,l297459,397675r93853,l391312,xe" fillcolor="#00eeae" stroked="f">
                <v:path arrowok="t"/>
              </v:shape>
            </v:group>
          </w:pict>
        </mc:Fallback>
      </mc:AlternateContent>
    </w:r>
    <w:r w:rsidR="00ED252E">
      <w:rPr>
        <w:noProof/>
      </w:rPr>
      <w:t>Connect to VPN with</w:t>
    </w:r>
    <w:r w:rsidR="00ED252E">
      <w:rPr>
        <w:noProof/>
      </w:rPr>
      <w:br/>
      <w:t>Ivanti Secure Access</w:t>
    </w:r>
  </w:p>
  <w:p w14:paraId="3DD84219" w14:textId="780AA1DC" w:rsidR="00326A87" w:rsidRDefault="00ED252E" w:rsidP="00E45807">
    <w:pPr>
      <w:pStyle w:val="Header"/>
    </w:pPr>
    <w:r w:rsidRPr="00230A97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C0D37D0" wp14:editId="1B2DCA00">
              <wp:simplePos x="0" y="0"/>
              <wp:positionH relativeFrom="column">
                <wp:posOffset>-430530</wp:posOffset>
              </wp:positionH>
              <wp:positionV relativeFrom="paragraph">
                <wp:posOffset>163830</wp:posOffset>
              </wp:positionV>
              <wp:extent cx="7839075" cy="0"/>
              <wp:effectExtent l="0" t="0" r="0" b="0"/>
              <wp:wrapNone/>
              <wp:docPr id="62" name="Straight Connector 6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7839075" cy="0"/>
                      </a:xfrm>
                      <a:prstGeom prst="line">
                        <a:avLst/>
                      </a:prstGeom>
                      <a:noFill/>
                      <a:ln w="19050" cap="flat" cmpd="sng" algn="ctr">
                        <a:solidFill>
                          <a:srgbClr val="009681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arto="http://schemas.microsoft.com/office/word/2006/arto" xmlns:w16du="http://schemas.microsoft.com/office/word/2023/wordml/word16du">
          <w:pict>
            <v:line w14:anchorId="58543927" id="Straight Connector 62" o:spid="_x0000_s1026" style="position:absolute;flip:x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3.9pt,12.9pt" to="583.3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" strokecolor="#009681" strokeweight="1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0D58BD"/>
    <w:multiLevelType w:val="hybridMultilevel"/>
    <w:tmpl w:val="280CB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3438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tDA1NzEzNTUyMzG3NDNV0lEKTi0uzszPAykwrgUA7tJ6KCwAAAA="/>
  </w:docVars>
  <w:rsids>
    <w:rsidRoot w:val="00E86C06"/>
    <w:rsid w:val="00067F3F"/>
    <w:rsid w:val="001C7155"/>
    <w:rsid w:val="00324101"/>
    <w:rsid w:val="00326A87"/>
    <w:rsid w:val="0047746B"/>
    <w:rsid w:val="00513AAC"/>
    <w:rsid w:val="00582EE5"/>
    <w:rsid w:val="006E103E"/>
    <w:rsid w:val="00706A01"/>
    <w:rsid w:val="007723FD"/>
    <w:rsid w:val="008073AD"/>
    <w:rsid w:val="00877745"/>
    <w:rsid w:val="00A470B2"/>
    <w:rsid w:val="00A576E5"/>
    <w:rsid w:val="00AB5E60"/>
    <w:rsid w:val="00AF577C"/>
    <w:rsid w:val="00B03FEB"/>
    <w:rsid w:val="00B138A3"/>
    <w:rsid w:val="00B45B5C"/>
    <w:rsid w:val="00CE55E3"/>
    <w:rsid w:val="00D43F2B"/>
    <w:rsid w:val="00D47C83"/>
    <w:rsid w:val="00D8503A"/>
    <w:rsid w:val="00DE2027"/>
    <w:rsid w:val="00E45807"/>
    <w:rsid w:val="00E86C06"/>
    <w:rsid w:val="00E95116"/>
    <w:rsid w:val="00EC4413"/>
    <w:rsid w:val="00ED2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C0C6E7"/>
  <w15:chartTrackingRefBased/>
  <w15:docId w15:val="{2F718D25-CA95-4920-9FC1-5D9A9464E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5807"/>
    <w:rPr>
      <w:rFonts w:ascii="Arial" w:hAnsi="Arial"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5807"/>
    <w:pPr>
      <w:keepNext/>
      <w:keepLines/>
      <w:spacing w:before="240" w:after="0"/>
      <w:outlineLvl w:val="0"/>
    </w:pPr>
    <w:rPr>
      <w:rFonts w:eastAsiaTheme="majorEastAsia"/>
      <w:b/>
      <w:bCs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57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26A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6A87"/>
  </w:style>
  <w:style w:type="paragraph" w:styleId="Footer">
    <w:name w:val="footer"/>
    <w:basedOn w:val="Normal"/>
    <w:link w:val="FooterChar"/>
    <w:uiPriority w:val="99"/>
    <w:unhideWhenUsed/>
    <w:rsid w:val="00326A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6A87"/>
  </w:style>
  <w:style w:type="paragraph" w:customStyle="1" w:styleId="GTitle">
    <w:name w:val="G Title"/>
    <w:basedOn w:val="Normal"/>
    <w:link w:val="GTitleChar"/>
    <w:qFormat/>
    <w:rsid w:val="00326A87"/>
    <w:pPr>
      <w:spacing w:after="0"/>
      <w:ind w:right="-810"/>
      <w:jc w:val="right"/>
    </w:pPr>
    <w:rPr>
      <w:color w:val="253746"/>
      <w:spacing w:val="20"/>
      <w:sz w:val="36"/>
      <w:szCs w:val="36"/>
    </w:rPr>
  </w:style>
  <w:style w:type="character" w:customStyle="1" w:styleId="GTitleChar">
    <w:name w:val="G Title Char"/>
    <w:basedOn w:val="DefaultParagraphFont"/>
    <w:link w:val="GTitle"/>
    <w:rsid w:val="00326A87"/>
    <w:rPr>
      <w:rFonts w:ascii="Arial" w:hAnsi="Arial" w:cs="Arial"/>
      <w:color w:val="253746"/>
      <w:spacing w:val="20"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DE20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202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E45807"/>
    <w:rPr>
      <w:rFonts w:ascii="Arial" w:eastAsiaTheme="majorEastAsia" w:hAnsi="Arial" w:cs="Arial"/>
      <w:b/>
      <w:bCs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D47C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blackburn3\OneDrive%20-%20Gainwell%20Technologies\Documents\Custom%20Office%20Templates\Gainwell%20IT%20Job%20Ai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16751D47F6104B8CDFF8B13F8D838F" ma:contentTypeVersion="13" ma:contentTypeDescription="Create a new document." ma:contentTypeScope="" ma:versionID="e4e89b3c285b6dca4d76b68384384d9b">
  <xsd:schema xmlns:xsd="http://www.w3.org/2001/XMLSchema" xmlns:xs="http://www.w3.org/2001/XMLSchema" xmlns:p="http://schemas.microsoft.com/office/2006/metadata/properties" xmlns:ns2="32083750-3f15-4e51-a635-08d805d20d45" xmlns:ns3="fdb9d2d2-24cb-4819-9a5f-6959b034add7" targetNamespace="http://schemas.microsoft.com/office/2006/metadata/properties" ma:root="true" ma:fieldsID="6791717de273056e464da6eeb01c7b7b" ns2:_="" ns3:_="">
    <xsd:import namespace="32083750-3f15-4e51-a635-08d805d20d45"/>
    <xsd:import namespace="fdb9d2d2-24cb-4819-9a5f-6959b034add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83750-3f15-4e51-a635-08d805d20d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27859d47-9134-4dfb-8a16-cdcf3fa34fd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b9d2d2-24cb-4819-9a5f-6959b034add7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ac64eed-d047-420d-82b6-726ef0817c86}" ma:internalName="TaxCatchAll" ma:showField="CatchAllData" ma:web="fdb9d2d2-24cb-4819-9a5f-6959b034add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db9d2d2-24cb-4819-9a5f-6959b034add7" xsi:nil="true"/>
    <lcf76f155ced4ddcb4097134ff3c332f xmlns="32083750-3f15-4e51-a635-08d805d20d4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86706FC-892D-4062-B395-19FB791818C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35A9B18-702B-4540-8DF2-4D7BA8E2B2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083750-3f15-4e51-a635-08d805d20d45"/>
    <ds:schemaRef ds:uri="fdb9d2d2-24cb-4819-9a5f-6959b034ad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348057F-637A-43B6-ABE1-C2CC913199CF}">
  <ds:schemaRefs>
    <ds:schemaRef ds:uri="http://schemas.microsoft.com/office/2006/metadata/properties"/>
    <ds:schemaRef ds:uri="http://schemas.microsoft.com/office/infopath/2007/PartnerControls"/>
    <ds:schemaRef ds:uri="fdb9d2d2-24cb-4819-9a5f-6959b034add7"/>
    <ds:schemaRef ds:uri="32083750-3f15-4e51-a635-08d805d20d4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Gainwell IT Job Aid</Template>
  <TotalTime>0</TotalTime>
  <Pages>4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Blackburn, Tes</dc:creator>
  <cp:keywords/>
  <dc:description/>
  <cp:lastModifiedBy>Moore, Brian</cp:lastModifiedBy>
  <cp:revision>2</cp:revision>
  <dcterms:created xsi:type="dcterms:W3CDTF">2023-07-26T13:49:00Z</dcterms:created>
  <dcterms:modified xsi:type="dcterms:W3CDTF">2023-07-26T13:49:00Z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0x010100CB16751D47F6104B8CDFF8B13F8D838F</vt:lpwstr>
  </property>
  <property fmtid="{D5CDD505-2E9C-101B-9397-08002B2CF9AE}" pid="3" name="GrammarlyDocumentId">
    <vt:lpwstr>b3500059-f8b3-4515-a812-589bafd3762d</vt:lpwstr>
  </property>
  <property fmtid="{D5CDD505-2E9C-101B-9397-08002B2CF9AE}" pid="4" name="MediaServiceImageTags">
    <vt:lpwstr/>
  </property>
</Properties>
</file>